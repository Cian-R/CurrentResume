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FF46" w14:textId="77777777" w:rsidR="006013AE" w:rsidRDefault="00CD315E" w:rsidP="002F6D78">
      <w:pPr>
        <w:jc w:val="center"/>
        <w:rPr>
          <w:rStyle w:val="PersonaldetailsChar"/>
        </w:rPr>
      </w:pPr>
      <w:r>
        <w:rPr>
          <w:rStyle w:val="NameChar"/>
        </w:rPr>
        <w:t>CIAN ROBERTS</w:t>
      </w:r>
      <w:r w:rsidR="00513BB1">
        <w:rPr>
          <w:rStyle w:val="NameChar"/>
        </w:rPr>
        <w:t xml:space="preserve"> </w:t>
      </w:r>
      <w:r w:rsidR="00F804DB">
        <w:br/>
      </w:r>
      <w:hyperlink r:id="rId8" w:history="1">
        <w:r w:rsidR="006013AE" w:rsidRPr="00845D4A">
          <w:rPr>
            <w:rStyle w:val="Hyperlink"/>
            <w:rFonts w:ascii="Inconsolata" w:hAnsi="Inconsolata"/>
          </w:rPr>
          <w:t>cian.w.roberts@gmail.com</w:t>
        </w:r>
      </w:hyperlink>
      <w:r w:rsidR="006013AE">
        <w:rPr>
          <w:rStyle w:val="PersonaldetailsChar"/>
        </w:rPr>
        <w:tab/>
        <w:t>0</w:t>
      </w:r>
      <w:r>
        <w:rPr>
          <w:rStyle w:val="PersonaldetailsChar"/>
        </w:rPr>
        <w:t>402 392 804</w:t>
      </w:r>
      <w:r w:rsidR="00FC2D44">
        <w:rPr>
          <w:rStyle w:val="PersonaldetailsChar"/>
        </w:rPr>
        <w:br/>
      </w:r>
      <w:r>
        <w:rPr>
          <w:rStyle w:val="PersonaldetailsChar"/>
        </w:rPr>
        <w:t>Belrose, NSW</w:t>
      </w:r>
    </w:p>
    <w:p w14:paraId="15CFDAB0" w14:textId="77777777" w:rsidR="00205302" w:rsidRPr="002F6D78" w:rsidRDefault="00373607" w:rsidP="002F6D78">
      <w:pPr>
        <w:jc w:val="center"/>
        <w:rPr>
          <w:rStyle w:val="PersonaldetailsChar"/>
        </w:rPr>
      </w:pPr>
      <w:r>
        <w:rPr>
          <w:rStyle w:val="PersonaldetailsChar"/>
        </w:rPr>
        <w:t>Australian Citizen</w:t>
      </w:r>
    </w:p>
    <w:p w14:paraId="6205613F" w14:textId="77777777" w:rsidR="00B7072C" w:rsidRPr="004F02B6" w:rsidRDefault="00DD43C1" w:rsidP="004F02B6">
      <w:pPr>
        <w:pStyle w:val="ResumeSection"/>
      </w:pPr>
      <w:r w:rsidRPr="00303CD4">
        <w:t>Summary</w:t>
      </w:r>
      <w:r w:rsidR="00B7072C" w:rsidRPr="00B7072C">
        <w:rPr>
          <w:b/>
        </w:rPr>
        <w:t xml:space="preserve"> </w:t>
      </w:r>
    </w:p>
    <w:p w14:paraId="7F14F4DF" w14:textId="2873BAC8" w:rsidR="00561B63" w:rsidRPr="005769F6" w:rsidRDefault="006013AE" w:rsidP="005769F6">
      <w:pPr>
        <w:pStyle w:val="BodyText"/>
      </w:pPr>
      <w:r>
        <w:rPr>
          <w:szCs w:val="20"/>
        </w:rPr>
        <w:t>I am currently in my 5</w:t>
      </w:r>
      <w:r w:rsidRPr="004F02B6">
        <w:rPr>
          <w:szCs w:val="20"/>
          <w:vertAlign w:val="superscript"/>
        </w:rPr>
        <w:t>th</w:t>
      </w:r>
      <w:r>
        <w:rPr>
          <w:szCs w:val="20"/>
        </w:rPr>
        <w:t xml:space="preserve"> and final year of studies at UTS </w:t>
      </w:r>
      <w:r w:rsidR="00574685">
        <w:t>with</w:t>
      </w:r>
      <w:r>
        <w:t xml:space="preserve"> </w:t>
      </w:r>
      <w:r w:rsidR="005446D0">
        <w:t>industry experience in full stack application development.</w:t>
      </w:r>
      <w:r w:rsidR="005769F6">
        <w:br/>
      </w:r>
      <w:r>
        <w:t xml:space="preserve">I like </w:t>
      </w:r>
      <w:r w:rsidR="00392764">
        <w:t>solving</w:t>
      </w:r>
      <w:r w:rsidR="003811C8">
        <w:t xml:space="preserve"> interesting problems</w:t>
      </w:r>
      <w:r w:rsidR="00392764">
        <w:t xml:space="preserve"> </w:t>
      </w:r>
      <w:r w:rsidR="00373607">
        <w:t xml:space="preserve">and working </w:t>
      </w:r>
      <w:r w:rsidR="004F02B6">
        <w:t>collaboratively</w:t>
      </w:r>
      <w:r w:rsidR="00373607">
        <w:t>.</w:t>
      </w:r>
      <w:r w:rsidR="005769F6">
        <w:br/>
      </w:r>
      <w:r w:rsidR="00373607">
        <w:rPr>
          <w:szCs w:val="20"/>
        </w:rPr>
        <w:t>I take pride in</w:t>
      </w:r>
      <w:r w:rsidR="003811C8">
        <w:rPr>
          <w:szCs w:val="20"/>
        </w:rPr>
        <w:t xml:space="preserve"> my ability to rapidly learn new technologies and adapt to </w:t>
      </w:r>
      <w:r w:rsidR="005446D0">
        <w:rPr>
          <w:szCs w:val="20"/>
        </w:rPr>
        <w:t xml:space="preserve">any </w:t>
      </w:r>
      <w:r w:rsidR="003811C8">
        <w:rPr>
          <w:szCs w:val="20"/>
        </w:rPr>
        <w:t>challenge.</w:t>
      </w:r>
      <w:r w:rsidR="00373607">
        <w:rPr>
          <w:szCs w:val="20"/>
        </w:rPr>
        <w:t xml:space="preserve"> </w:t>
      </w:r>
    </w:p>
    <w:p w14:paraId="6202FFC7" w14:textId="77777777" w:rsidR="00FC2D44" w:rsidRPr="00FC2D44" w:rsidRDefault="00DD43C1" w:rsidP="00C330F9">
      <w:pPr>
        <w:pStyle w:val="ResumeSection"/>
        <w:rPr>
          <w:sz w:val="20"/>
        </w:rPr>
      </w:pPr>
      <w:r w:rsidRPr="00303CD4">
        <w:t>Highlights</w:t>
      </w:r>
    </w:p>
    <w:p w14:paraId="281B5D5F" w14:textId="77777777" w:rsidR="00321A1E" w:rsidRDefault="00B7072C" w:rsidP="00CC0AC3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Strong skills in</w:t>
      </w:r>
      <w:r w:rsidR="004F02B6">
        <w:rPr>
          <w:szCs w:val="20"/>
        </w:rPr>
        <w:t xml:space="preserve"> writing programs to solve problems with unique approaches</w:t>
      </w:r>
      <w:r>
        <w:rPr>
          <w:szCs w:val="20"/>
        </w:rPr>
        <w:t>.</w:t>
      </w:r>
    </w:p>
    <w:p w14:paraId="3CD9C474" w14:textId="77777777" w:rsidR="004F02B6" w:rsidRDefault="004F02B6" w:rsidP="00CC0AC3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Experience in writing algorithms, scripting, API development and UI/UX design. </w:t>
      </w:r>
    </w:p>
    <w:p w14:paraId="09525FCC" w14:textId="77777777" w:rsidR="00CC0AC3" w:rsidRDefault="00373607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Exposure to </w:t>
      </w:r>
      <w:r w:rsidR="003811C8">
        <w:rPr>
          <w:szCs w:val="20"/>
        </w:rPr>
        <w:t>a wide range of programming languages and technologies</w:t>
      </w:r>
      <w:r w:rsidR="004F02B6">
        <w:rPr>
          <w:szCs w:val="20"/>
        </w:rPr>
        <w:t>.</w:t>
      </w:r>
    </w:p>
    <w:p w14:paraId="3831DDCA" w14:textId="7AD14313" w:rsidR="006013AE" w:rsidRPr="00C330F9" w:rsidRDefault="006013AE" w:rsidP="00C330F9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Some exposure to AI</w:t>
      </w:r>
      <w:r w:rsidR="005446D0">
        <w:rPr>
          <w:szCs w:val="20"/>
        </w:rPr>
        <w:t>.</w:t>
      </w:r>
    </w:p>
    <w:p w14:paraId="6C166F90" w14:textId="77777777" w:rsidR="00DD43C1" w:rsidRPr="00303CD4" w:rsidRDefault="0085004D" w:rsidP="00C330F9">
      <w:pPr>
        <w:pStyle w:val="ResumeSection"/>
      </w:pPr>
      <w:r w:rsidRPr="00303CD4">
        <w:t xml:space="preserve">Professional </w:t>
      </w:r>
      <w:r w:rsidR="00DD43C1" w:rsidRPr="00303CD4">
        <w:t>Experience</w:t>
      </w:r>
    </w:p>
    <w:p w14:paraId="059FEFF9" w14:textId="77777777" w:rsidR="005769F6" w:rsidRPr="00EF15AC" w:rsidRDefault="005769F6" w:rsidP="005769F6">
      <w:pPr>
        <w:pStyle w:val="Daterange"/>
        <w:rPr>
          <w:rStyle w:val="DaterangeChar"/>
        </w:rPr>
      </w:pPr>
      <w:r>
        <w:rPr>
          <w:rStyle w:val="DaterangeChar"/>
        </w:rPr>
        <w:t xml:space="preserve">February 2024 </w:t>
      </w:r>
      <w:r w:rsidRPr="00C330F9">
        <w:rPr>
          <w:rStyle w:val="DaterangeChar"/>
        </w:rPr>
        <w:t xml:space="preserve">to </w:t>
      </w:r>
      <w:r>
        <w:rPr>
          <w:rStyle w:val="DaterangeChar"/>
        </w:rPr>
        <w:t>August 2024</w:t>
      </w:r>
    </w:p>
    <w:p w14:paraId="63C5CDF1" w14:textId="77777777" w:rsidR="005769F6" w:rsidRPr="00FC132E" w:rsidRDefault="005769F6" w:rsidP="005769F6">
      <w:pPr>
        <w:pStyle w:val="Company"/>
        <w:rPr>
          <w:b/>
          <w:bCs/>
        </w:rPr>
      </w:pPr>
      <w:r>
        <w:rPr>
          <w:b/>
          <w:bCs/>
        </w:rPr>
        <w:t>IOT Automation</w:t>
      </w:r>
    </w:p>
    <w:p w14:paraId="367A7004" w14:textId="77777777" w:rsidR="005769F6" w:rsidRDefault="005769F6" w:rsidP="005769F6">
      <w:pPr>
        <w:pStyle w:val="Role"/>
      </w:pPr>
      <w:r>
        <w:t>Full-Stack Junior Web Developer</w:t>
      </w:r>
    </w:p>
    <w:p w14:paraId="12281EA6" w14:textId="77777777" w:rsidR="005769F6" w:rsidRDefault="005769F6" w:rsidP="005769F6">
      <w:pPr>
        <w:pStyle w:val="BodyText"/>
      </w:pPr>
      <w:r>
        <w:t>IOT Automation produces smart, modular lighting systems for use in underground mines and tunnels.</w:t>
      </w:r>
      <w:r>
        <w:br/>
        <w:t>As a junior full-stack engineer I was tasked with creating new features as well as optimising performance of the web-app. In my position I:</w:t>
      </w:r>
    </w:p>
    <w:p w14:paraId="282C8DF0" w14:textId="77777777" w:rsidR="005769F6" w:rsidRDefault="005769F6" w:rsidP="005769F6">
      <w:pPr>
        <w:pStyle w:val="ListParagraph"/>
        <w:numPr>
          <w:ilvl w:val="0"/>
          <w:numId w:val="18"/>
        </w:numPr>
      </w:pPr>
      <w:r>
        <w:t>Worked on a major feature project, collaborating with other key engineers.</w:t>
      </w:r>
    </w:p>
    <w:p w14:paraId="504DFC8A" w14:textId="77777777" w:rsidR="005769F6" w:rsidRDefault="005769F6" w:rsidP="005769F6">
      <w:pPr>
        <w:pStyle w:val="ListParagraph"/>
        <w:numPr>
          <w:ilvl w:val="0"/>
          <w:numId w:val="18"/>
        </w:numPr>
      </w:pPr>
      <w:r>
        <w:t>Researched and implemented efficient react-redux architecture and methodologies to vastly improve frontend performance through smart data management.</w:t>
      </w:r>
    </w:p>
    <w:p w14:paraId="5D463E42" w14:textId="1D0A1F23" w:rsidR="005446D0" w:rsidRPr="0087598A" w:rsidRDefault="005769F6" w:rsidP="005446D0">
      <w:pPr>
        <w:pStyle w:val="ListParagraph"/>
        <w:numPr>
          <w:ilvl w:val="0"/>
          <w:numId w:val="18"/>
        </w:numPr>
        <w:rPr>
          <w:rStyle w:val="DaterangeChar"/>
          <w:sz w:val="20"/>
          <w:szCs w:val="22"/>
        </w:rPr>
      </w:pPr>
      <w:r>
        <w:t xml:space="preserve">Worked closely with firmware testing </w:t>
      </w:r>
      <w:r w:rsidRPr="005769F6">
        <w:t>by manipulating binary/ASCII characters</w:t>
      </w:r>
      <w:r>
        <w:t xml:space="preserve"> in python.</w:t>
      </w:r>
    </w:p>
    <w:p w14:paraId="33C2D7B5" w14:textId="0C24C00D" w:rsidR="00C330F9" w:rsidRPr="00EF15AC" w:rsidRDefault="00CD315E" w:rsidP="00EF15AC">
      <w:pPr>
        <w:pStyle w:val="Daterange"/>
        <w:rPr>
          <w:rStyle w:val="DaterangeChar"/>
        </w:rPr>
      </w:pPr>
      <w:r>
        <w:rPr>
          <w:rStyle w:val="DaterangeChar"/>
        </w:rPr>
        <w:t xml:space="preserve">July 2021 </w:t>
      </w:r>
      <w:r w:rsidR="00373607" w:rsidRPr="00C330F9">
        <w:rPr>
          <w:rStyle w:val="DaterangeChar"/>
        </w:rPr>
        <w:t xml:space="preserve">to </w:t>
      </w:r>
      <w:r>
        <w:rPr>
          <w:rStyle w:val="DaterangeChar"/>
        </w:rPr>
        <w:t>January</w:t>
      </w:r>
      <w:r w:rsidR="00373607" w:rsidRPr="00C330F9">
        <w:rPr>
          <w:rStyle w:val="DaterangeChar"/>
        </w:rPr>
        <w:t xml:space="preserve"> 20</w:t>
      </w:r>
      <w:r>
        <w:rPr>
          <w:rStyle w:val="DaterangeChar"/>
        </w:rPr>
        <w:t>22</w:t>
      </w:r>
    </w:p>
    <w:p w14:paraId="54D9FFE9" w14:textId="77777777" w:rsidR="00C330F9" w:rsidRPr="00FC132E" w:rsidRDefault="00CD315E" w:rsidP="00C330F9">
      <w:pPr>
        <w:pStyle w:val="Company"/>
        <w:rPr>
          <w:b/>
          <w:bCs/>
        </w:rPr>
      </w:pPr>
      <w:r w:rsidRPr="00FC132E">
        <w:rPr>
          <w:b/>
          <w:bCs/>
        </w:rPr>
        <w:t>Skodel</w:t>
      </w:r>
    </w:p>
    <w:p w14:paraId="4A3B8096" w14:textId="77777777" w:rsidR="007B0EAE" w:rsidRDefault="00CD315E" w:rsidP="00EF15AC">
      <w:pPr>
        <w:pStyle w:val="Role"/>
      </w:pPr>
      <w:r>
        <w:t>Full-Stack Junior Web Developer</w:t>
      </w:r>
    </w:p>
    <w:p w14:paraId="67C0C664" w14:textId="77777777" w:rsidR="00882C67" w:rsidRDefault="00CD315E" w:rsidP="00EF15AC">
      <w:pPr>
        <w:pStyle w:val="BodyText"/>
      </w:pPr>
      <w:r>
        <w:t>Skodel provides an online platform for organizations to better understand the mental wellbeing of their team.</w:t>
      </w:r>
    </w:p>
    <w:p w14:paraId="6987EA9A" w14:textId="53C35CC5" w:rsidR="00743454" w:rsidRDefault="00CD315E" w:rsidP="00EF15AC">
      <w:pPr>
        <w:pStyle w:val="BodyText"/>
      </w:pPr>
      <w:r>
        <w:t>I worked in a small team working on new features and updates for the web app.</w:t>
      </w:r>
      <w:r w:rsidR="005446D0">
        <w:br/>
      </w:r>
      <w:r w:rsidR="005446D0">
        <w:t>In my position I:</w:t>
      </w:r>
    </w:p>
    <w:p w14:paraId="1E4014F3" w14:textId="10D2E4DA" w:rsidR="00CD315E" w:rsidRDefault="00CD315E" w:rsidP="00CD315E">
      <w:pPr>
        <w:pStyle w:val="ListParagraph"/>
        <w:numPr>
          <w:ilvl w:val="0"/>
          <w:numId w:val="18"/>
        </w:numPr>
      </w:pPr>
      <w:r>
        <w:t>Develop</w:t>
      </w:r>
      <w:r w:rsidR="005446D0">
        <w:t>ed</w:t>
      </w:r>
      <w:r>
        <w:t xml:space="preserve"> UI for both desktop and mobile application views, working on building a clean user experience with collapsible views and better-organized navigation.</w:t>
      </w:r>
    </w:p>
    <w:p w14:paraId="1B70838C" w14:textId="3BE05240" w:rsidR="00CD315E" w:rsidRDefault="00CD315E" w:rsidP="00CD315E">
      <w:pPr>
        <w:pStyle w:val="ListParagraph"/>
        <w:numPr>
          <w:ilvl w:val="0"/>
          <w:numId w:val="18"/>
        </w:numPr>
      </w:pPr>
      <w:r>
        <w:t>Buil</w:t>
      </w:r>
      <w:r w:rsidR="005446D0">
        <w:t>t</w:t>
      </w:r>
      <w:r>
        <w:t xml:space="preserve"> password reset functionality through emails and limited time access codes.</w:t>
      </w:r>
    </w:p>
    <w:p w14:paraId="46736076" w14:textId="6882959E" w:rsidR="00CD315E" w:rsidRDefault="00CD315E" w:rsidP="00CD315E">
      <w:pPr>
        <w:pStyle w:val="ListParagraph"/>
        <w:numPr>
          <w:ilvl w:val="0"/>
          <w:numId w:val="18"/>
        </w:numPr>
      </w:pPr>
      <w:r>
        <w:t>Work</w:t>
      </w:r>
      <w:r w:rsidR="005446D0">
        <w:t>ed</w:t>
      </w:r>
      <w:r>
        <w:t xml:space="preserve"> with GraphQL to query</w:t>
      </w:r>
      <w:r w:rsidR="005446D0">
        <w:t xml:space="preserve"> and</w:t>
      </w:r>
      <w:r>
        <w:t xml:space="preserve"> manipulate database entries.</w:t>
      </w:r>
    </w:p>
    <w:p w14:paraId="280D1683" w14:textId="31E25F57" w:rsidR="005769F6" w:rsidRDefault="00CD315E" w:rsidP="005769F6">
      <w:pPr>
        <w:pStyle w:val="ListParagraph"/>
        <w:numPr>
          <w:ilvl w:val="0"/>
          <w:numId w:val="18"/>
        </w:numPr>
      </w:pPr>
      <w:r>
        <w:t>Buil</w:t>
      </w:r>
      <w:r w:rsidR="005446D0">
        <w:t>t</w:t>
      </w:r>
      <w:r>
        <w:t xml:space="preserve"> and maintain</w:t>
      </w:r>
      <w:r w:rsidR="005446D0">
        <w:t>ed</w:t>
      </w:r>
      <w:r>
        <w:t xml:space="preserve"> unit tests with CircleCI</w:t>
      </w:r>
      <w:r w:rsidR="005446D0">
        <w:t>.</w:t>
      </w:r>
    </w:p>
    <w:p w14:paraId="114734E2" w14:textId="77777777" w:rsidR="005769F6" w:rsidRPr="00574685" w:rsidRDefault="005769F6" w:rsidP="005769F6">
      <w:pPr>
        <w:ind w:left="709"/>
      </w:pPr>
    </w:p>
    <w:p w14:paraId="4A860F7C" w14:textId="77777777" w:rsidR="0085004D" w:rsidRPr="00C330F9" w:rsidRDefault="0085004D" w:rsidP="00C330F9">
      <w:pPr>
        <w:pStyle w:val="ResumeSection"/>
      </w:pPr>
      <w:r w:rsidRPr="00303CD4">
        <w:lastRenderedPageBreak/>
        <w:t>Other Experience</w:t>
      </w:r>
    </w:p>
    <w:p w14:paraId="140CE9C2" w14:textId="02CA57F1" w:rsidR="00C026D4" w:rsidRDefault="001D766E" w:rsidP="00EF15AC">
      <w:pPr>
        <w:pStyle w:val="Daterange"/>
      </w:pPr>
      <w:r>
        <w:t xml:space="preserve">December 2019 </w:t>
      </w:r>
      <w:r w:rsidR="0087598A">
        <w:t>–</w:t>
      </w:r>
      <w:r>
        <w:t xml:space="preserve"> </w:t>
      </w:r>
      <w:r w:rsidR="0087598A">
        <w:t>January 2024</w:t>
      </w:r>
    </w:p>
    <w:p w14:paraId="4E70658F" w14:textId="77777777" w:rsidR="00D034AB" w:rsidRDefault="001D766E" w:rsidP="00EF15AC">
      <w:pPr>
        <w:pStyle w:val="Company"/>
      </w:pPr>
      <w:r>
        <w:t>JB Hi-Fi</w:t>
      </w:r>
    </w:p>
    <w:p w14:paraId="774CE252" w14:textId="3A78CB3E" w:rsidR="00A82F9C" w:rsidRPr="005446D0" w:rsidRDefault="001D766E" w:rsidP="005446D0">
      <w:pPr>
        <w:pStyle w:val="BodyText"/>
      </w:pPr>
      <w:r>
        <w:t>Operations team member.</w:t>
      </w:r>
      <w:r>
        <w:br/>
        <w:t xml:space="preserve">Working with </w:t>
      </w:r>
      <w:r w:rsidR="0087598A">
        <w:t>across</w:t>
      </w:r>
      <w:r>
        <w:t xml:space="preserve"> different departments to manage stock.</w:t>
      </w:r>
      <w:r w:rsidR="0087598A">
        <w:t xml:space="preserve"> </w:t>
      </w:r>
      <w:r>
        <w:t>Managing online orders.</w:t>
      </w:r>
    </w:p>
    <w:p w14:paraId="5B9363C4" w14:textId="77777777" w:rsidR="00DD43C1" w:rsidRPr="00303CD4" w:rsidRDefault="00DD43C1" w:rsidP="00C330F9">
      <w:pPr>
        <w:pStyle w:val="ResumeSection"/>
      </w:pPr>
      <w:r w:rsidRPr="00303CD4">
        <w:t>Education</w:t>
      </w:r>
    </w:p>
    <w:p w14:paraId="40673955" w14:textId="77777777" w:rsidR="00C026D4" w:rsidRDefault="001D766E" w:rsidP="00EF15AC">
      <w:pPr>
        <w:pStyle w:val="Daterange"/>
      </w:pPr>
      <w:r>
        <w:t>Graduated 2019</w:t>
      </w:r>
    </w:p>
    <w:p w14:paraId="530F57A1" w14:textId="77777777" w:rsidR="00FC2D44" w:rsidRPr="0087598A" w:rsidRDefault="001D766E" w:rsidP="00065584">
      <w:pPr>
        <w:pStyle w:val="Degree"/>
        <w:rPr>
          <w:b/>
          <w:bCs/>
        </w:rPr>
      </w:pPr>
      <w:r w:rsidRPr="0087598A">
        <w:rPr>
          <w:b/>
          <w:bCs/>
        </w:rPr>
        <w:t>HSC</w:t>
      </w:r>
    </w:p>
    <w:p w14:paraId="0EA1AEF5" w14:textId="09A25142" w:rsidR="001D766E" w:rsidRDefault="001D766E" w:rsidP="00065584">
      <w:pPr>
        <w:pStyle w:val="Institution"/>
      </w:pPr>
      <w:r>
        <w:t>St. Pius X College, Chatwood</w:t>
      </w:r>
      <w:r w:rsidR="00BF3EE1">
        <w:br/>
        <w:t>ATAR of 90.65</w:t>
      </w:r>
    </w:p>
    <w:p w14:paraId="482DEBA9" w14:textId="698108A5" w:rsidR="006013AE" w:rsidRDefault="001D766E" w:rsidP="001D766E">
      <w:pPr>
        <w:pStyle w:val="Degree"/>
      </w:pPr>
      <w:r>
        <w:t xml:space="preserve">2020 </w:t>
      </w:r>
      <w:r w:rsidR="006013AE">
        <w:t>–</w:t>
      </w:r>
      <w:r w:rsidR="00BF3EE1">
        <w:t xml:space="preserve"> 2024 University </w:t>
      </w:r>
      <w:r w:rsidR="006013AE">
        <w:t>of Technology, Sydney</w:t>
      </w:r>
      <w:r w:rsidR="00207151">
        <w:br/>
      </w:r>
      <w:r>
        <w:t xml:space="preserve">Batchelor of Engineering (Software) </w:t>
      </w:r>
    </w:p>
    <w:p w14:paraId="24B69C6C" w14:textId="17F80A6A" w:rsidR="001D766E" w:rsidRDefault="001D766E" w:rsidP="001D766E">
      <w:pPr>
        <w:pStyle w:val="Degree"/>
      </w:pPr>
      <w:r>
        <w:t>Diploma of Professional Practice</w:t>
      </w:r>
    </w:p>
    <w:p w14:paraId="46DE4C5E" w14:textId="6C44B32C" w:rsidR="00CC0AC3" w:rsidRPr="00CC0AC3" w:rsidRDefault="00CF5D6B" w:rsidP="00C330F9">
      <w:pPr>
        <w:pStyle w:val="ResumeSection"/>
      </w:pPr>
      <w:r w:rsidRPr="00CC0AC3">
        <w:t>Extra-Curricular</w:t>
      </w:r>
      <w:r w:rsidR="00726E47">
        <w:t xml:space="preserve"> / Personal Projects</w:t>
      </w:r>
    </w:p>
    <w:p w14:paraId="505F6ACD" w14:textId="2BA4AD50" w:rsidR="00726E47" w:rsidRDefault="00726E47" w:rsidP="00726E47">
      <w:pPr>
        <w:pStyle w:val="BodyText"/>
        <w:numPr>
          <w:ilvl w:val="0"/>
          <w:numId w:val="20"/>
        </w:numPr>
      </w:pPr>
      <w:r>
        <w:t>Created a playable chess game using python.</w:t>
      </w:r>
      <w:r w:rsidR="009A7241">
        <w:t xml:space="preserve"> Added functional UI using the PyGame library allowing for click-and-drag gameplay with two players on one machine.</w:t>
      </w:r>
    </w:p>
    <w:p w14:paraId="0ED177A6" w14:textId="51907172" w:rsidR="00754E39" w:rsidRDefault="00754E39" w:rsidP="00754E39">
      <w:pPr>
        <w:pStyle w:val="BodyText"/>
        <w:numPr>
          <w:ilvl w:val="0"/>
          <w:numId w:val="20"/>
        </w:numPr>
      </w:pPr>
      <w:r>
        <w:t>Participated in debating throughout college</w:t>
      </w:r>
      <w:r w:rsidR="00D769F9">
        <w:t xml:space="preserve"> years</w:t>
      </w:r>
      <w:r w:rsidR="005446D0">
        <w:t>.</w:t>
      </w:r>
      <w:r>
        <w:t xml:space="preserve"> </w:t>
      </w:r>
    </w:p>
    <w:p w14:paraId="67312C8A" w14:textId="006D05A2" w:rsidR="00754E39" w:rsidRDefault="00754E39" w:rsidP="00754E39">
      <w:pPr>
        <w:pStyle w:val="BodyText"/>
        <w:numPr>
          <w:ilvl w:val="0"/>
          <w:numId w:val="20"/>
        </w:numPr>
      </w:pPr>
      <w:r>
        <w:t>Coached junior tennis students at local club over college breaks (intermittent, 2017-2018).</w:t>
      </w:r>
    </w:p>
    <w:p w14:paraId="0C684C59" w14:textId="77777777" w:rsidR="000C2303" w:rsidRPr="00CC0AC3" w:rsidRDefault="000C2303" w:rsidP="00C330F9">
      <w:pPr>
        <w:pStyle w:val="ResumeSection"/>
      </w:pPr>
      <w:r>
        <w:t>Other Accomplishments</w:t>
      </w:r>
    </w:p>
    <w:p w14:paraId="09F159DF" w14:textId="26DECA68" w:rsidR="00C22D1B" w:rsidRPr="00C22D1B" w:rsidRDefault="00C22D1B" w:rsidP="00C22D1B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>Received certificate for the 2024 OpenD/I Data Verification Hackathon hosted by Openmesh. I was one of 20 people from an initial 200 to be in a final screening group for a potential hire.</w:t>
      </w:r>
    </w:p>
    <w:p w14:paraId="18459B78" w14:textId="61BFA0EB" w:rsidR="001D766E" w:rsidRDefault="001D766E" w:rsidP="00E956D2">
      <w:pPr>
        <w:pStyle w:val="ListParagraph"/>
        <w:numPr>
          <w:ilvl w:val="0"/>
          <w:numId w:val="16"/>
        </w:numPr>
        <w:rPr>
          <w:szCs w:val="20"/>
        </w:rPr>
      </w:pPr>
      <w:r>
        <w:rPr>
          <w:szCs w:val="20"/>
        </w:rPr>
        <w:t xml:space="preserve">Captain of Debating in final year of </w:t>
      </w:r>
      <w:r w:rsidR="00E956D2">
        <w:rPr>
          <w:szCs w:val="20"/>
        </w:rPr>
        <w:t>college.</w:t>
      </w:r>
      <w:r w:rsidR="004F02B6">
        <w:rPr>
          <w:szCs w:val="20"/>
        </w:rPr>
        <w:t xml:space="preserve"> </w:t>
      </w:r>
      <w:r w:rsidR="004F02B6">
        <w:t>I worked in coaching with junior and senior debaters, as well as assisting with the organisation of over 50 students on our hosting nights.</w:t>
      </w:r>
    </w:p>
    <w:p w14:paraId="416A19B8" w14:textId="38972626" w:rsidR="00E956D2" w:rsidRPr="00E956D2" w:rsidRDefault="006013AE" w:rsidP="00E956D2">
      <w:pPr>
        <w:pStyle w:val="ListParagraph"/>
        <w:numPr>
          <w:ilvl w:val="0"/>
          <w:numId w:val="16"/>
        </w:numPr>
        <w:rPr>
          <w:szCs w:val="20"/>
        </w:rPr>
      </w:pPr>
      <w:r>
        <w:t>A</w:t>
      </w:r>
      <w:r w:rsidR="00E956D2">
        <w:t xml:space="preserve">cademic </w:t>
      </w:r>
      <w:r>
        <w:t>E</w:t>
      </w:r>
      <w:r w:rsidR="00E956D2">
        <w:t>xcellence award for ranking 1st within the college in the subject of Information Processes and Technology, and ranking 2nd</w:t>
      </w:r>
      <w:r w:rsidR="00C22D1B" w:rsidRPr="00C22D1B">
        <w:t xml:space="preserve"> </w:t>
      </w:r>
      <w:r w:rsidR="00C22D1B">
        <w:t>within the college</w:t>
      </w:r>
      <w:r w:rsidR="00E956D2">
        <w:t xml:space="preserve"> in the subject of Software Design and Development.</w:t>
      </w:r>
    </w:p>
    <w:p w14:paraId="4F8CF4A9" w14:textId="77777777" w:rsidR="00346FBF" w:rsidRDefault="00346FBF" w:rsidP="00C330F9">
      <w:pPr>
        <w:pStyle w:val="ResumeSection"/>
      </w:pPr>
      <w:r>
        <w:t>Tools</w:t>
      </w:r>
      <w:r w:rsidR="00373607">
        <w:t xml:space="preserve"> / Technologies</w:t>
      </w:r>
    </w:p>
    <w:p w14:paraId="362C688E" w14:textId="76787373" w:rsidR="003811C8" w:rsidRDefault="003811C8" w:rsidP="005446D0">
      <w:pPr>
        <w:pStyle w:val="ListParagraph"/>
        <w:numPr>
          <w:ilvl w:val="0"/>
          <w:numId w:val="11"/>
        </w:numPr>
      </w:pPr>
      <w:r>
        <w:t>Python, C, C++, C#,</w:t>
      </w:r>
      <w:r w:rsidR="005446D0">
        <w:t xml:space="preserve"> Golang,</w:t>
      </w:r>
      <w:r>
        <w:t xml:space="preserve"> JavaScript, Java, HTML5, CSS3, SQL</w:t>
      </w:r>
    </w:p>
    <w:p w14:paraId="203BF938" w14:textId="4F083574" w:rsidR="004F02B6" w:rsidRDefault="004F02B6" w:rsidP="005446D0">
      <w:pPr>
        <w:pStyle w:val="ListParagraph"/>
        <w:numPr>
          <w:ilvl w:val="0"/>
          <w:numId w:val="11"/>
        </w:numPr>
      </w:pPr>
      <w:r>
        <w:t>Programming paradigms</w:t>
      </w:r>
      <w:r w:rsidR="005446D0">
        <w:t xml:space="preserve">, </w:t>
      </w:r>
      <w:r>
        <w:t>Object-oriented programming</w:t>
      </w:r>
      <w:r w:rsidR="005446D0">
        <w:t>, S</w:t>
      </w:r>
      <w:r>
        <w:t>oftware development cycles.</w:t>
      </w:r>
    </w:p>
    <w:p w14:paraId="37D4AEC3" w14:textId="77777777" w:rsidR="00B7072C" w:rsidRDefault="003811C8" w:rsidP="00B7072C">
      <w:pPr>
        <w:pStyle w:val="ListParagraph"/>
        <w:numPr>
          <w:ilvl w:val="0"/>
          <w:numId w:val="11"/>
        </w:numPr>
      </w:pPr>
      <w:r>
        <w:t>Applications</w:t>
      </w:r>
    </w:p>
    <w:p w14:paraId="75414B60" w14:textId="77777777" w:rsidR="003811C8" w:rsidRDefault="003811C8" w:rsidP="003811C8">
      <w:pPr>
        <w:pStyle w:val="ListParagraph"/>
        <w:numPr>
          <w:ilvl w:val="1"/>
          <w:numId w:val="11"/>
        </w:numPr>
      </w:pPr>
      <w:r>
        <w:t>VS Code, JetBrains Products, BlueJ, Photoshop, Microsoft Office Products, Windows OS, Linux OS.</w:t>
      </w:r>
    </w:p>
    <w:p w14:paraId="64F5883A" w14:textId="77777777" w:rsidR="00B7072C" w:rsidRDefault="003811C8" w:rsidP="00B7072C">
      <w:pPr>
        <w:pStyle w:val="ListParagraph"/>
        <w:numPr>
          <w:ilvl w:val="0"/>
          <w:numId w:val="11"/>
        </w:numPr>
      </w:pPr>
      <w:r>
        <w:t>Programming frameworks</w:t>
      </w:r>
    </w:p>
    <w:p w14:paraId="3A77F7B5" w14:textId="5325704B" w:rsidR="00B7072C" w:rsidRDefault="003811C8" w:rsidP="003811C8">
      <w:pPr>
        <w:pStyle w:val="ListParagraph"/>
        <w:numPr>
          <w:ilvl w:val="1"/>
          <w:numId w:val="11"/>
        </w:numPr>
      </w:pPr>
      <w:r>
        <w:t>React.js, GraphQL</w:t>
      </w:r>
      <w:r w:rsidR="0087598A">
        <w:t>, React-Redux</w:t>
      </w:r>
    </w:p>
    <w:p w14:paraId="27669E0B" w14:textId="77777777" w:rsidR="004F02B6" w:rsidRDefault="004F02B6" w:rsidP="004F02B6">
      <w:pPr>
        <w:pStyle w:val="ListParagraph"/>
        <w:numPr>
          <w:ilvl w:val="0"/>
          <w:numId w:val="11"/>
        </w:numPr>
      </w:pPr>
      <w:r>
        <w:t>Exposure to simple AI classification models</w:t>
      </w:r>
    </w:p>
    <w:p w14:paraId="71B9ACB9" w14:textId="285948FA" w:rsidR="00B7072C" w:rsidRDefault="004F02B6" w:rsidP="00BF3EE1">
      <w:pPr>
        <w:pStyle w:val="ListParagraph"/>
        <w:numPr>
          <w:ilvl w:val="1"/>
          <w:numId w:val="11"/>
        </w:numPr>
      </w:pPr>
      <w:r>
        <w:t>I have worked on building, training, and comparing different AI data classification models to accurately predict an airline company based on the data from a given flight. I have also developed a multilayer perceptron classification model with binary output.</w:t>
      </w:r>
    </w:p>
    <w:p w14:paraId="60DC0E2D" w14:textId="6F1FE4FE" w:rsidR="00BF3EE1" w:rsidRDefault="00BF3EE1">
      <w:r>
        <w:br w:type="page"/>
      </w:r>
    </w:p>
    <w:p w14:paraId="76EB9F57" w14:textId="14A9C537" w:rsidR="00BF3EE1" w:rsidRDefault="00BF3EE1" w:rsidP="00BF3EE1">
      <w:pPr>
        <w:pStyle w:val="ResumeSection"/>
      </w:pPr>
      <w:r>
        <w:lastRenderedPageBreak/>
        <w:t>Academic Transcript</w:t>
      </w:r>
    </w:p>
    <w:p w14:paraId="6E219D22" w14:textId="77777777" w:rsidR="00BF3EE1" w:rsidRDefault="00BF3EE1" w:rsidP="00BF3EE1"/>
    <w:p w14:paraId="77F96099" w14:textId="4771054D" w:rsidR="00BF3EE1" w:rsidRDefault="00BF3EE1" w:rsidP="00BF3EE1">
      <w:pPr>
        <w:rPr>
          <w:u w:val="single"/>
        </w:rPr>
      </w:pPr>
      <w:r w:rsidRPr="00BF3EE1">
        <w:rPr>
          <w:u w:val="single"/>
        </w:rPr>
        <w:t xml:space="preserve">Results (as of </w:t>
      </w:r>
      <w:r w:rsidR="0087598A">
        <w:rPr>
          <w:u w:val="single"/>
        </w:rPr>
        <w:t>26/8</w:t>
      </w:r>
      <w:r w:rsidRPr="00BF3EE1">
        <w:rPr>
          <w:u w:val="single"/>
        </w:rPr>
        <w:t>/2024):</w:t>
      </w:r>
    </w:p>
    <w:p w14:paraId="58E1AE3E" w14:textId="34FBB835" w:rsidR="00BF3EE1" w:rsidRPr="00BF3EE1" w:rsidRDefault="00BF3EE1" w:rsidP="00BF3EE1">
      <w:pPr>
        <w:rPr>
          <w:u w:val="single"/>
        </w:rPr>
      </w:pPr>
      <w:r>
        <w:t xml:space="preserve">GPA – 5.93 </w:t>
      </w:r>
      <w:r>
        <w:br/>
        <w:t>WAM – 78.44</w:t>
      </w:r>
    </w:p>
    <w:p w14:paraId="0818EA75" w14:textId="77777777" w:rsidR="00BF3EE1" w:rsidRDefault="00BF3EE1" w:rsidP="00BF3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0"/>
        <w:gridCol w:w="1802"/>
        <w:gridCol w:w="1854"/>
      </w:tblGrid>
      <w:tr w:rsidR="00BF3EE1" w14:paraId="4A77E243" w14:textId="77777777" w:rsidTr="002734E8">
        <w:tc>
          <w:tcPr>
            <w:tcW w:w="9242" w:type="dxa"/>
            <w:gridSpan w:val="3"/>
            <w:shd w:val="clear" w:color="auto" w:fill="auto"/>
          </w:tcPr>
          <w:p w14:paraId="13875942" w14:textId="123DE7B7" w:rsidR="00BF3EE1" w:rsidRPr="00BF3EE1" w:rsidRDefault="00112F5F" w:rsidP="00BF3EE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</w:p>
        </w:tc>
      </w:tr>
      <w:tr w:rsidR="00112F5F" w14:paraId="4F6F7B2A" w14:textId="77777777" w:rsidTr="0011031E">
        <w:tc>
          <w:tcPr>
            <w:tcW w:w="5495" w:type="dxa"/>
            <w:vAlign w:val="center"/>
          </w:tcPr>
          <w:p w14:paraId="74300166" w14:textId="3ACDF6C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Computer Graphics</w:t>
            </w:r>
          </w:p>
        </w:tc>
        <w:tc>
          <w:tcPr>
            <w:tcW w:w="1843" w:type="dxa"/>
            <w:vAlign w:val="center"/>
          </w:tcPr>
          <w:p w14:paraId="70B296D2" w14:textId="76E9548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83</w:t>
            </w:r>
          </w:p>
        </w:tc>
        <w:tc>
          <w:tcPr>
            <w:tcW w:w="1904" w:type="dxa"/>
            <w:vAlign w:val="center"/>
          </w:tcPr>
          <w:p w14:paraId="0E50DE5E" w14:textId="13773B51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10F97628" w14:textId="77777777" w:rsidTr="0011031E">
        <w:tc>
          <w:tcPr>
            <w:tcW w:w="5495" w:type="dxa"/>
            <w:vAlign w:val="center"/>
          </w:tcPr>
          <w:p w14:paraId="02D4CAE2" w14:textId="7708C1E1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Introduction to Computer Game Development</w:t>
            </w:r>
          </w:p>
        </w:tc>
        <w:tc>
          <w:tcPr>
            <w:tcW w:w="1843" w:type="dxa"/>
            <w:vAlign w:val="center"/>
          </w:tcPr>
          <w:p w14:paraId="387804A9" w14:textId="560BEF2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79</w:t>
            </w:r>
          </w:p>
        </w:tc>
        <w:tc>
          <w:tcPr>
            <w:tcW w:w="1904" w:type="dxa"/>
            <w:vAlign w:val="center"/>
          </w:tcPr>
          <w:p w14:paraId="6F57A8F3" w14:textId="710B1CA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32B37B33" w14:textId="77777777" w:rsidTr="0011031E">
        <w:tc>
          <w:tcPr>
            <w:tcW w:w="5495" w:type="dxa"/>
            <w:vAlign w:val="center"/>
          </w:tcPr>
          <w:p w14:paraId="4D368405" w14:textId="2293487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Real-Time Operating Systems</w:t>
            </w:r>
          </w:p>
        </w:tc>
        <w:tc>
          <w:tcPr>
            <w:tcW w:w="1843" w:type="dxa"/>
            <w:vAlign w:val="center"/>
          </w:tcPr>
          <w:p w14:paraId="3F738317" w14:textId="466C61D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78</w:t>
            </w:r>
          </w:p>
        </w:tc>
        <w:tc>
          <w:tcPr>
            <w:tcW w:w="1904" w:type="dxa"/>
            <w:vAlign w:val="center"/>
          </w:tcPr>
          <w:p w14:paraId="4D78E9F0" w14:textId="03E0DB5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6F0E87DF" w14:textId="77777777" w:rsidTr="0011031E">
        <w:tc>
          <w:tcPr>
            <w:tcW w:w="5495" w:type="dxa"/>
            <w:vAlign w:val="center"/>
          </w:tcPr>
          <w:p w14:paraId="2A8A134B" w14:textId="5ED9F057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Engineering Project Management</w:t>
            </w:r>
          </w:p>
        </w:tc>
        <w:tc>
          <w:tcPr>
            <w:tcW w:w="1843" w:type="dxa"/>
            <w:vAlign w:val="center"/>
          </w:tcPr>
          <w:p w14:paraId="0E12EDD4" w14:textId="3CDD930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78</w:t>
            </w:r>
          </w:p>
        </w:tc>
        <w:tc>
          <w:tcPr>
            <w:tcW w:w="1904" w:type="dxa"/>
            <w:vAlign w:val="center"/>
          </w:tcPr>
          <w:p w14:paraId="073A9FBB" w14:textId="3720273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1D3D40C5" w14:textId="77777777" w:rsidTr="0011031E">
        <w:tc>
          <w:tcPr>
            <w:tcW w:w="5495" w:type="dxa"/>
            <w:vAlign w:val="center"/>
          </w:tcPr>
          <w:p w14:paraId="1B7F6608" w14:textId="229C4CF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Machine Learning</w:t>
            </w:r>
          </w:p>
        </w:tc>
        <w:tc>
          <w:tcPr>
            <w:tcW w:w="1843" w:type="dxa"/>
            <w:vAlign w:val="center"/>
          </w:tcPr>
          <w:p w14:paraId="017A09AA" w14:textId="4C9C20B0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75</w:t>
            </w:r>
          </w:p>
        </w:tc>
        <w:tc>
          <w:tcPr>
            <w:tcW w:w="1904" w:type="dxa"/>
            <w:vAlign w:val="center"/>
          </w:tcPr>
          <w:p w14:paraId="41D1808C" w14:textId="12D972B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79D6A0B4" w14:textId="77777777" w:rsidTr="0011031E">
        <w:tc>
          <w:tcPr>
            <w:tcW w:w="5495" w:type="dxa"/>
            <w:vAlign w:val="center"/>
          </w:tcPr>
          <w:p w14:paraId="51EA9690" w14:textId="421D9C23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Engineering Research Preparation</w:t>
            </w:r>
          </w:p>
        </w:tc>
        <w:tc>
          <w:tcPr>
            <w:tcW w:w="1843" w:type="dxa"/>
            <w:vAlign w:val="center"/>
          </w:tcPr>
          <w:p w14:paraId="2F9EF9B7" w14:textId="491DB3D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70</w:t>
            </w:r>
          </w:p>
        </w:tc>
        <w:tc>
          <w:tcPr>
            <w:tcW w:w="1904" w:type="dxa"/>
            <w:vAlign w:val="center"/>
          </w:tcPr>
          <w:p w14:paraId="00DEAE70" w14:textId="217D0809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00C8C111" w14:textId="77777777" w:rsidTr="0011031E">
        <w:tc>
          <w:tcPr>
            <w:tcW w:w="5495" w:type="dxa"/>
            <w:vAlign w:val="center"/>
          </w:tcPr>
          <w:p w14:paraId="39E00511" w14:textId="18EDE03D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Entrepreneurship and Commercialisation</w:t>
            </w:r>
          </w:p>
        </w:tc>
        <w:tc>
          <w:tcPr>
            <w:tcW w:w="1843" w:type="dxa"/>
            <w:vAlign w:val="center"/>
          </w:tcPr>
          <w:p w14:paraId="622F1CF0" w14:textId="051FABFB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65</w:t>
            </w:r>
          </w:p>
        </w:tc>
        <w:tc>
          <w:tcPr>
            <w:tcW w:w="1904" w:type="dxa"/>
            <w:vAlign w:val="center"/>
          </w:tcPr>
          <w:p w14:paraId="44761321" w14:textId="6F94C1A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5FB40E11" w14:textId="77777777" w:rsidTr="0011031E">
        <w:tc>
          <w:tcPr>
            <w:tcW w:w="5495" w:type="dxa"/>
            <w:vAlign w:val="center"/>
          </w:tcPr>
          <w:p w14:paraId="5899A463" w14:textId="6D1042F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Professional Practise Preparation 2</w:t>
            </w:r>
          </w:p>
        </w:tc>
        <w:tc>
          <w:tcPr>
            <w:tcW w:w="1843" w:type="dxa"/>
            <w:vAlign w:val="center"/>
          </w:tcPr>
          <w:p w14:paraId="19446048" w14:textId="4CC9836D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6F2E565D" w14:textId="164D2C1D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BF3EE1" w14:paraId="64680512" w14:textId="77777777" w:rsidTr="005E6A90">
        <w:tc>
          <w:tcPr>
            <w:tcW w:w="9242" w:type="dxa"/>
            <w:gridSpan w:val="3"/>
          </w:tcPr>
          <w:p w14:paraId="6218970F" w14:textId="77777777" w:rsidR="00BF3EE1" w:rsidRDefault="00BF3EE1" w:rsidP="00BF3EE1"/>
        </w:tc>
      </w:tr>
      <w:tr w:rsidR="00BF3EE1" w14:paraId="57915C40" w14:textId="77777777" w:rsidTr="002734E8">
        <w:tc>
          <w:tcPr>
            <w:tcW w:w="9242" w:type="dxa"/>
            <w:gridSpan w:val="3"/>
            <w:shd w:val="clear" w:color="auto" w:fill="auto"/>
          </w:tcPr>
          <w:p w14:paraId="05102613" w14:textId="4C2DEE8E" w:rsidR="00BF3EE1" w:rsidRPr="00BF3EE1" w:rsidRDefault="00112F5F" w:rsidP="00BF3EE1">
            <w:pPr>
              <w:rPr>
                <w:b/>
                <w:bCs/>
              </w:rPr>
            </w:pPr>
            <w:r>
              <w:rPr>
                <w:b/>
                <w:bCs/>
              </w:rPr>
              <w:t>2022</w:t>
            </w:r>
          </w:p>
        </w:tc>
      </w:tr>
      <w:tr w:rsidR="00112F5F" w14:paraId="709CD245" w14:textId="77777777" w:rsidTr="00FE292D">
        <w:tc>
          <w:tcPr>
            <w:tcW w:w="5495" w:type="dxa"/>
            <w:vAlign w:val="center"/>
          </w:tcPr>
          <w:p w14:paraId="53B6E6EE" w14:textId="593B46E1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Economics and Finance for Engineering Projects</w:t>
            </w:r>
          </w:p>
        </w:tc>
        <w:tc>
          <w:tcPr>
            <w:tcW w:w="1843" w:type="dxa"/>
            <w:vAlign w:val="center"/>
          </w:tcPr>
          <w:p w14:paraId="2AC61932" w14:textId="7543AEF6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93</w:t>
            </w:r>
          </w:p>
        </w:tc>
        <w:tc>
          <w:tcPr>
            <w:tcW w:w="1904" w:type="dxa"/>
            <w:vAlign w:val="center"/>
          </w:tcPr>
          <w:p w14:paraId="0CC159C0" w14:textId="40008A4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112F5F" w14:paraId="2505E1E7" w14:textId="77777777" w:rsidTr="00FE292D">
        <w:tc>
          <w:tcPr>
            <w:tcW w:w="5495" w:type="dxa"/>
            <w:vAlign w:val="center"/>
          </w:tcPr>
          <w:p w14:paraId="617F6FF9" w14:textId="7BE5AFAC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Software Architecture</w:t>
            </w:r>
          </w:p>
        </w:tc>
        <w:tc>
          <w:tcPr>
            <w:tcW w:w="1843" w:type="dxa"/>
            <w:vAlign w:val="center"/>
          </w:tcPr>
          <w:p w14:paraId="70F795B8" w14:textId="22085F4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91</w:t>
            </w:r>
          </w:p>
        </w:tc>
        <w:tc>
          <w:tcPr>
            <w:tcW w:w="1904" w:type="dxa"/>
            <w:vAlign w:val="center"/>
          </w:tcPr>
          <w:p w14:paraId="6537B41E" w14:textId="17C85F6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112F5F" w14:paraId="4126DD23" w14:textId="77777777" w:rsidTr="00FE292D">
        <w:tc>
          <w:tcPr>
            <w:tcW w:w="5495" w:type="dxa"/>
            <w:vAlign w:val="center"/>
          </w:tcPr>
          <w:p w14:paraId="2EB796E4" w14:textId="23246C17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Secure Programming and Penetration Testing</w:t>
            </w:r>
          </w:p>
        </w:tc>
        <w:tc>
          <w:tcPr>
            <w:tcW w:w="1843" w:type="dxa"/>
            <w:vAlign w:val="center"/>
          </w:tcPr>
          <w:p w14:paraId="54248776" w14:textId="66FF217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87</w:t>
            </w:r>
          </w:p>
        </w:tc>
        <w:tc>
          <w:tcPr>
            <w:tcW w:w="1904" w:type="dxa"/>
            <w:vAlign w:val="center"/>
          </w:tcPr>
          <w:p w14:paraId="186DA385" w14:textId="706F1349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112F5F" w14:paraId="1913C89A" w14:textId="77777777" w:rsidTr="00FE292D">
        <w:tc>
          <w:tcPr>
            <w:tcW w:w="5495" w:type="dxa"/>
            <w:vAlign w:val="center"/>
          </w:tcPr>
          <w:p w14:paraId="7995C4D4" w14:textId="71119B7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Software Analysis Studio</w:t>
            </w:r>
          </w:p>
        </w:tc>
        <w:tc>
          <w:tcPr>
            <w:tcW w:w="1843" w:type="dxa"/>
            <w:vAlign w:val="center"/>
          </w:tcPr>
          <w:p w14:paraId="01ACE584" w14:textId="1A63901B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87</w:t>
            </w:r>
          </w:p>
        </w:tc>
        <w:tc>
          <w:tcPr>
            <w:tcW w:w="1904" w:type="dxa"/>
            <w:vAlign w:val="center"/>
          </w:tcPr>
          <w:p w14:paraId="60EDAD07" w14:textId="1A27E579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112F5F" w14:paraId="7C51ED2A" w14:textId="77777777" w:rsidTr="00FE292D">
        <w:tc>
          <w:tcPr>
            <w:tcW w:w="5495" w:type="dxa"/>
            <w:vAlign w:val="center"/>
          </w:tcPr>
          <w:p w14:paraId="7C7FA457" w14:textId="63580AB7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Software Development Studio</w:t>
            </w:r>
          </w:p>
        </w:tc>
        <w:tc>
          <w:tcPr>
            <w:tcW w:w="1843" w:type="dxa"/>
            <w:vAlign w:val="center"/>
          </w:tcPr>
          <w:p w14:paraId="47D08694" w14:textId="6C60784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83</w:t>
            </w:r>
          </w:p>
        </w:tc>
        <w:tc>
          <w:tcPr>
            <w:tcW w:w="1904" w:type="dxa"/>
            <w:vAlign w:val="center"/>
          </w:tcPr>
          <w:p w14:paraId="25C7C80A" w14:textId="36F37900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520DAF72" w14:textId="77777777" w:rsidTr="00FE292D">
        <w:tc>
          <w:tcPr>
            <w:tcW w:w="5495" w:type="dxa"/>
            <w:vAlign w:val="center"/>
          </w:tcPr>
          <w:p w14:paraId="4B847E3F" w14:textId="046FF591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Design and Innovation Fundamentals</w:t>
            </w:r>
          </w:p>
        </w:tc>
        <w:tc>
          <w:tcPr>
            <w:tcW w:w="1843" w:type="dxa"/>
            <w:vAlign w:val="center"/>
          </w:tcPr>
          <w:p w14:paraId="34EC1479" w14:textId="7ED3FDD0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80</w:t>
            </w:r>
          </w:p>
        </w:tc>
        <w:tc>
          <w:tcPr>
            <w:tcW w:w="1904" w:type="dxa"/>
            <w:vAlign w:val="center"/>
          </w:tcPr>
          <w:p w14:paraId="5FDA3AC6" w14:textId="6402FBC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1BF6C8BE" w14:textId="77777777" w:rsidTr="00FE292D">
        <w:tc>
          <w:tcPr>
            <w:tcW w:w="5495" w:type="dxa"/>
            <w:vAlign w:val="center"/>
          </w:tcPr>
          <w:p w14:paraId="7FD12EB5" w14:textId="6182F72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Introduction to Data Analytics</w:t>
            </w:r>
          </w:p>
        </w:tc>
        <w:tc>
          <w:tcPr>
            <w:tcW w:w="1843" w:type="dxa"/>
            <w:vAlign w:val="center"/>
          </w:tcPr>
          <w:p w14:paraId="16F9E28C" w14:textId="7851AEB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68</w:t>
            </w:r>
          </w:p>
        </w:tc>
        <w:tc>
          <w:tcPr>
            <w:tcW w:w="1904" w:type="dxa"/>
            <w:vAlign w:val="center"/>
          </w:tcPr>
          <w:p w14:paraId="0B74D407" w14:textId="70A9CC1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1753AB2D" w14:textId="77777777" w:rsidTr="00FE292D">
        <w:tc>
          <w:tcPr>
            <w:tcW w:w="5495" w:type="dxa"/>
            <w:vAlign w:val="center"/>
          </w:tcPr>
          <w:p w14:paraId="5A5D5A1A" w14:textId="3D06C3F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Professional Practise Review</w:t>
            </w:r>
          </w:p>
        </w:tc>
        <w:tc>
          <w:tcPr>
            <w:tcW w:w="1843" w:type="dxa"/>
            <w:vAlign w:val="center"/>
          </w:tcPr>
          <w:p w14:paraId="4A56709C" w14:textId="4798336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712AF05A" w14:textId="34F875AB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BF3EE1" w14:paraId="55F070BA" w14:textId="77777777" w:rsidTr="002A4632">
        <w:tc>
          <w:tcPr>
            <w:tcW w:w="9242" w:type="dxa"/>
            <w:gridSpan w:val="3"/>
          </w:tcPr>
          <w:p w14:paraId="6F02B541" w14:textId="77777777" w:rsidR="00BF3EE1" w:rsidRDefault="00BF3EE1" w:rsidP="00BF3EE1"/>
        </w:tc>
      </w:tr>
      <w:tr w:rsidR="00BF3EE1" w14:paraId="5ADED629" w14:textId="77777777" w:rsidTr="002734E8">
        <w:tc>
          <w:tcPr>
            <w:tcW w:w="9242" w:type="dxa"/>
            <w:gridSpan w:val="3"/>
            <w:shd w:val="clear" w:color="auto" w:fill="auto"/>
          </w:tcPr>
          <w:p w14:paraId="4B176086" w14:textId="36F7BDA7" w:rsidR="00BF3EE1" w:rsidRPr="00BF3EE1" w:rsidRDefault="00BF3EE1" w:rsidP="00BF3EE1">
            <w:pPr>
              <w:rPr>
                <w:b/>
                <w:bCs/>
              </w:rPr>
            </w:pPr>
            <w:r w:rsidRPr="00BF3EE1">
              <w:rPr>
                <w:b/>
                <w:bCs/>
              </w:rPr>
              <w:t>202</w:t>
            </w:r>
            <w:r w:rsidR="00112F5F">
              <w:rPr>
                <w:b/>
                <w:bCs/>
              </w:rPr>
              <w:t>1</w:t>
            </w:r>
          </w:p>
        </w:tc>
      </w:tr>
      <w:tr w:rsidR="00112F5F" w14:paraId="75F7795C" w14:textId="77777777" w:rsidTr="00382CF4">
        <w:tc>
          <w:tcPr>
            <w:tcW w:w="5495" w:type="dxa"/>
            <w:vAlign w:val="center"/>
          </w:tcPr>
          <w:p w14:paraId="24883BEB" w14:textId="34CC7E1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Physical Modelling</w:t>
            </w:r>
          </w:p>
        </w:tc>
        <w:tc>
          <w:tcPr>
            <w:tcW w:w="1843" w:type="dxa"/>
            <w:vAlign w:val="center"/>
          </w:tcPr>
          <w:p w14:paraId="196F7AAB" w14:textId="2AD3EAC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86</w:t>
            </w:r>
          </w:p>
        </w:tc>
        <w:tc>
          <w:tcPr>
            <w:tcW w:w="1904" w:type="dxa"/>
            <w:vAlign w:val="center"/>
          </w:tcPr>
          <w:p w14:paraId="64C1B2DB" w14:textId="1E66D416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HD</w:t>
            </w:r>
          </w:p>
        </w:tc>
      </w:tr>
      <w:tr w:rsidR="00112F5F" w14:paraId="31C569C0" w14:textId="77777777" w:rsidTr="00382CF4">
        <w:tc>
          <w:tcPr>
            <w:tcW w:w="5495" w:type="dxa"/>
            <w:vAlign w:val="center"/>
          </w:tcPr>
          <w:p w14:paraId="2C7DB5DF" w14:textId="4813E13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Software Engineering Studio 1A</w:t>
            </w:r>
          </w:p>
        </w:tc>
        <w:tc>
          <w:tcPr>
            <w:tcW w:w="1843" w:type="dxa"/>
            <w:vAlign w:val="center"/>
          </w:tcPr>
          <w:p w14:paraId="6DB6FFEE" w14:textId="3C02F3E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81</w:t>
            </w:r>
          </w:p>
        </w:tc>
        <w:tc>
          <w:tcPr>
            <w:tcW w:w="1904" w:type="dxa"/>
            <w:vAlign w:val="center"/>
          </w:tcPr>
          <w:p w14:paraId="20853816" w14:textId="12E31EB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5AB00ADB" w14:textId="77777777" w:rsidTr="00382CF4">
        <w:tc>
          <w:tcPr>
            <w:tcW w:w="5495" w:type="dxa"/>
            <w:vAlign w:val="center"/>
          </w:tcPr>
          <w:p w14:paraId="64F22592" w14:textId="01398C6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Information System Development Methodologies</w:t>
            </w:r>
          </w:p>
        </w:tc>
        <w:tc>
          <w:tcPr>
            <w:tcW w:w="1843" w:type="dxa"/>
            <w:vAlign w:val="center"/>
          </w:tcPr>
          <w:p w14:paraId="38983E29" w14:textId="19DBBB1C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80</w:t>
            </w:r>
          </w:p>
        </w:tc>
        <w:tc>
          <w:tcPr>
            <w:tcW w:w="1904" w:type="dxa"/>
            <w:vAlign w:val="center"/>
          </w:tcPr>
          <w:p w14:paraId="439588DB" w14:textId="000ACCD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2AA9A76E" w14:textId="77777777" w:rsidTr="00382CF4">
        <w:tc>
          <w:tcPr>
            <w:tcW w:w="5495" w:type="dxa"/>
            <w:vAlign w:val="center"/>
          </w:tcPr>
          <w:p w14:paraId="3E0246E8" w14:textId="46D9024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Work Integrated Learning 1</w:t>
            </w:r>
          </w:p>
        </w:tc>
        <w:tc>
          <w:tcPr>
            <w:tcW w:w="1843" w:type="dxa"/>
            <w:vAlign w:val="center"/>
          </w:tcPr>
          <w:p w14:paraId="7867072C" w14:textId="4A9E286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238B1B79" w14:textId="3F79E792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112F5F" w14:paraId="5AD53A32" w14:textId="77777777" w:rsidTr="00382CF4">
        <w:tc>
          <w:tcPr>
            <w:tcW w:w="5495" w:type="dxa"/>
            <w:vAlign w:val="center"/>
          </w:tcPr>
          <w:p w14:paraId="6C7DDD14" w14:textId="4F61469F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Engineering Professional Experience</w:t>
            </w:r>
          </w:p>
        </w:tc>
        <w:tc>
          <w:tcPr>
            <w:tcW w:w="1843" w:type="dxa"/>
            <w:vAlign w:val="center"/>
          </w:tcPr>
          <w:p w14:paraId="3397281A" w14:textId="4A60300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48EA2D36" w14:textId="2A63BEF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112F5F" w14:paraId="79F1DFA2" w14:textId="77777777" w:rsidTr="00382CF4">
        <w:tc>
          <w:tcPr>
            <w:tcW w:w="5495" w:type="dxa"/>
            <w:vAlign w:val="center"/>
          </w:tcPr>
          <w:p w14:paraId="7C349C38" w14:textId="36E59119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Engineering Practice Preparation 1</w:t>
            </w:r>
          </w:p>
        </w:tc>
        <w:tc>
          <w:tcPr>
            <w:tcW w:w="1843" w:type="dxa"/>
            <w:vAlign w:val="center"/>
          </w:tcPr>
          <w:p w14:paraId="0959F87F" w14:textId="2C162047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PASS</w:t>
            </w:r>
          </w:p>
        </w:tc>
        <w:tc>
          <w:tcPr>
            <w:tcW w:w="1904" w:type="dxa"/>
            <w:vAlign w:val="center"/>
          </w:tcPr>
          <w:p w14:paraId="5B9EE631" w14:textId="418B496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N/A</w:t>
            </w:r>
          </w:p>
        </w:tc>
      </w:tr>
      <w:tr w:rsidR="00BF3EE1" w14:paraId="4F1471BE" w14:textId="77777777" w:rsidTr="003A02F6">
        <w:tc>
          <w:tcPr>
            <w:tcW w:w="9242" w:type="dxa"/>
            <w:gridSpan w:val="3"/>
          </w:tcPr>
          <w:p w14:paraId="59D4AD97" w14:textId="77777777" w:rsidR="00BF3EE1" w:rsidRDefault="00BF3EE1" w:rsidP="00BF3EE1"/>
        </w:tc>
      </w:tr>
      <w:tr w:rsidR="00BF3EE1" w14:paraId="5A8CF4FA" w14:textId="77777777" w:rsidTr="002734E8">
        <w:tc>
          <w:tcPr>
            <w:tcW w:w="9242" w:type="dxa"/>
            <w:gridSpan w:val="3"/>
            <w:shd w:val="clear" w:color="auto" w:fill="auto"/>
          </w:tcPr>
          <w:p w14:paraId="547D009A" w14:textId="29E149E2" w:rsidR="00BF3EE1" w:rsidRPr="00BF3EE1" w:rsidRDefault="00BF3EE1" w:rsidP="00BF3EE1">
            <w:pPr>
              <w:rPr>
                <w:b/>
                <w:bCs/>
              </w:rPr>
            </w:pPr>
            <w:r w:rsidRPr="00BF3EE1">
              <w:rPr>
                <w:b/>
                <w:bCs/>
              </w:rPr>
              <w:t>202</w:t>
            </w:r>
            <w:r w:rsidR="00112F5F">
              <w:rPr>
                <w:b/>
                <w:bCs/>
              </w:rPr>
              <w:t>0</w:t>
            </w:r>
          </w:p>
        </w:tc>
      </w:tr>
      <w:tr w:rsidR="00112F5F" w14:paraId="06E26609" w14:textId="77777777" w:rsidTr="001440E6">
        <w:tc>
          <w:tcPr>
            <w:tcW w:w="5495" w:type="dxa"/>
            <w:vAlign w:val="center"/>
          </w:tcPr>
          <w:p w14:paraId="3301F217" w14:textId="3760095B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Engineering Communication</w:t>
            </w:r>
          </w:p>
        </w:tc>
        <w:tc>
          <w:tcPr>
            <w:tcW w:w="1843" w:type="dxa"/>
            <w:vAlign w:val="center"/>
          </w:tcPr>
          <w:p w14:paraId="6CB134FE" w14:textId="766592B6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79</w:t>
            </w:r>
          </w:p>
        </w:tc>
        <w:tc>
          <w:tcPr>
            <w:tcW w:w="1904" w:type="dxa"/>
            <w:vAlign w:val="center"/>
          </w:tcPr>
          <w:p w14:paraId="654AEFE7" w14:textId="5357AF2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6CDC0D67" w14:textId="77777777" w:rsidTr="001440E6">
        <w:tc>
          <w:tcPr>
            <w:tcW w:w="5495" w:type="dxa"/>
            <w:vAlign w:val="center"/>
          </w:tcPr>
          <w:p w14:paraId="21199F66" w14:textId="7B148169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Systems Testing and Quality Management</w:t>
            </w:r>
          </w:p>
        </w:tc>
        <w:tc>
          <w:tcPr>
            <w:tcW w:w="1843" w:type="dxa"/>
            <w:vAlign w:val="center"/>
          </w:tcPr>
          <w:p w14:paraId="6F04C48C" w14:textId="3F020EE8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77</w:t>
            </w:r>
          </w:p>
        </w:tc>
        <w:tc>
          <w:tcPr>
            <w:tcW w:w="1904" w:type="dxa"/>
            <w:vAlign w:val="center"/>
          </w:tcPr>
          <w:p w14:paraId="24F52D6A" w14:textId="7D5FE870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0B96CADC" w14:textId="77777777" w:rsidTr="001440E6">
        <w:tc>
          <w:tcPr>
            <w:tcW w:w="5495" w:type="dxa"/>
            <w:vAlign w:val="center"/>
          </w:tcPr>
          <w:p w14:paraId="7D9F5E3E" w14:textId="3520C534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Database Fundamentals</w:t>
            </w:r>
          </w:p>
        </w:tc>
        <w:tc>
          <w:tcPr>
            <w:tcW w:w="1843" w:type="dxa"/>
            <w:vAlign w:val="center"/>
          </w:tcPr>
          <w:p w14:paraId="65EF6051" w14:textId="6254D953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77</w:t>
            </w:r>
          </w:p>
        </w:tc>
        <w:tc>
          <w:tcPr>
            <w:tcW w:w="1904" w:type="dxa"/>
            <w:vAlign w:val="center"/>
          </w:tcPr>
          <w:p w14:paraId="2B4EDD91" w14:textId="75001CF3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D</w:t>
            </w:r>
          </w:p>
        </w:tc>
      </w:tr>
      <w:tr w:rsidR="00112F5F" w14:paraId="1BF9B72A" w14:textId="77777777" w:rsidTr="001440E6">
        <w:tc>
          <w:tcPr>
            <w:tcW w:w="5495" w:type="dxa"/>
            <w:vAlign w:val="center"/>
          </w:tcPr>
          <w:p w14:paraId="29ADC896" w14:textId="26C1C7BE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Applications Programming</w:t>
            </w:r>
          </w:p>
        </w:tc>
        <w:tc>
          <w:tcPr>
            <w:tcW w:w="1843" w:type="dxa"/>
            <w:vAlign w:val="center"/>
          </w:tcPr>
          <w:p w14:paraId="0AF4E4A8" w14:textId="11E01F4C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74</w:t>
            </w:r>
          </w:p>
        </w:tc>
        <w:tc>
          <w:tcPr>
            <w:tcW w:w="1904" w:type="dxa"/>
            <w:vAlign w:val="center"/>
          </w:tcPr>
          <w:p w14:paraId="6FF4C36A" w14:textId="288B7ED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39BB5C1B" w14:textId="77777777" w:rsidTr="001440E6">
        <w:tc>
          <w:tcPr>
            <w:tcW w:w="5495" w:type="dxa"/>
            <w:vAlign w:val="center"/>
          </w:tcPr>
          <w:p w14:paraId="349CDBF1" w14:textId="1003E86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Mathematical Modelling 2</w:t>
            </w:r>
          </w:p>
        </w:tc>
        <w:tc>
          <w:tcPr>
            <w:tcW w:w="1843" w:type="dxa"/>
            <w:vAlign w:val="center"/>
          </w:tcPr>
          <w:p w14:paraId="00AE7F0D" w14:textId="21927D36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73</w:t>
            </w:r>
          </w:p>
        </w:tc>
        <w:tc>
          <w:tcPr>
            <w:tcW w:w="1904" w:type="dxa"/>
            <w:vAlign w:val="center"/>
          </w:tcPr>
          <w:p w14:paraId="414CC8AD" w14:textId="501B36B7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09D62D1B" w14:textId="77777777" w:rsidTr="001440E6">
        <w:tc>
          <w:tcPr>
            <w:tcW w:w="5495" w:type="dxa"/>
            <w:vAlign w:val="center"/>
          </w:tcPr>
          <w:p w14:paraId="7CBCF0C3" w14:textId="3A38B57A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Programming Fundamentals</w:t>
            </w:r>
          </w:p>
        </w:tc>
        <w:tc>
          <w:tcPr>
            <w:tcW w:w="1843" w:type="dxa"/>
            <w:vAlign w:val="center"/>
          </w:tcPr>
          <w:p w14:paraId="776D509D" w14:textId="322B3DDD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71</w:t>
            </w:r>
          </w:p>
        </w:tc>
        <w:tc>
          <w:tcPr>
            <w:tcW w:w="1904" w:type="dxa"/>
            <w:vAlign w:val="center"/>
          </w:tcPr>
          <w:p w14:paraId="37BA86E7" w14:textId="1DD339DB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73C92E26" w14:textId="77777777" w:rsidTr="001440E6">
        <w:tc>
          <w:tcPr>
            <w:tcW w:w="5495" w:type="dxa"/>
            <w:vAlign w:val="center"/>
          </w:tcPr>
          <w:p w14:paraId="242F821D" w14:textId="20676FC1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Business Requirements Modelling</w:t>
            </w:r>
          </w:p>
        </w:tc>
        <w:tc>
          <w:tcPr>
            <w:tcW w:w="1843" w:type="dxa"/>
            <w:vAlign w:val="center"/>
          </w:tcPr>
          <w:p w14:paraId="4D9F6854" w14:textId="46335A75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70</w:t>
            </w:r>
          </w:p>
        </w:tc>
        <w:tc>
          <w:tcPr>
            <w:tcW w:w="1904" w:type="dxa"/>
            <w:vAlign w:val="center"/>
          </w:tcPr>
          <w:p w14:paraId="77723787" w14:textId="26FFF3CC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C</w:t>
            </w:r>
          </w:p>
        </w:tc>
      </w:tr>
      <w:tr w:rsidR="00112F5F" w14:paraId="356C2B3D" w14:textId="77777777" w:rsidTr="001440E6">
        <w:tc>
          <w:tcPr>
            <w:tcW w:w="5495" w:type="dxa"/>
            <w:vAlign w:val="center"/>
          </w:tcPr>
          <w:p w14:paraId="1184CF87" w14:textId="49679D4D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Mathematical Modelling 1</w:t>
            </w:r>
          </w:p>
        </w:tc>
        <w:tc>
          <w:tcPr>
            <w:tcW w:w="1843" w:type="dxa"/>
            <w:vAlign w:val="center"/>
          </w:tcPr>
          <w:p w14:paraId="2F1A1ED3" w14:textId="55C97B90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59</w:t>
            </w:r>
          </w:p>
        </w:tc>
        <w:tc>
          <w:tcPr>
            <w:tcW w:w="1904" w:type="dxa"/>
            <w:vAlign w:val="center"/>
          </w:tcPr>
          <w:p w14:paraId="181D41A6" w14:textId="72763803" w:rsidR="00112F5F" w:rsidRDefault="00112F5F" w:rsidP="00112F5F">
            <w:r>
              <w:rPr>
                <w:rFonts w:ascii="Arial" w:hAnsi="Arial" w:cs="Arial"/>
                <w:color w:val="000000"/>
                <w:szCs w:val="20"/>
              </w:rPr>
              <w:t>P</w:t>
            </w:r>
          </w:p>
        </w:tc>
      </w:tr>
    </w:tbl>
    <w:p w14:paraId="26F6FCDB" w14:textId="3F07AD72" w:rsidR="00BF3EE1" w:rsidRPr="00BF3EE1" w:rsidRDefault="00BF3EE1" w:rsidP="00BF3EE1"/>
    <w:sectPr w:rsidR="00BF3EE1" w:rsidRPr="00BF3EE1" w:rsidSect="00A87A4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5896" w14:textId="77777777" w:rsidR="00D33CE7" w:rsidRDefault="00D33CE7" w:rsidP="00454253">
      <w:pPr>
        <w:spacing w:after="0" w:line="240" w:lineRule="auto"/>
      </w:pPr>
      <w:r>
        <w:separator/>
      </w:r>
    </w:p>
  </w:endnote>
  <w:endnote w:type="continuationSeparator" w:id="0">
    <w:p w14:paraId="7B140310" w14:textId="77777777" w:rsidR="00D33CE7" w:rsidRDefault="00D33CE7" w:rsidP="0045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0157D" w14:textId="77777777" w:rsidR="00D33CE7" w:rsidRDefault="00D33CE7" w:rsidP="00454253">
      <w:pPr>
        <w:spacing w:after="0" w:line="240" w:lineRule="auto"/>
      </w:pPr>
      <w:r>
        <w:separator/>
      </w:r>
    </w:p>
  </w:footnote>
  <w:footnote w:type="continuationSeparator" w:id="0">
    <w:p w14:paraId="15293CC8" w14:textId="77777777" w:rsidR="00D33CE7" w:rsidRDefault="00D33CE7" w:rsidP="0045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AE0"/>
    <w:multiLevelType w:val="hybridMultilevel"/>
    <w:tmpl w:val="B2A63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259"/>
    <w:multiLevelType w:val="hybridMultilevel"/>
    <w:tmpl w:val="4DE26182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FC5953"/>
    <w:multiLevelType w:val="hybridMultilevel"/>
    <w:tmpl w:val="29784306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5013DB"/>
    <w:multiLevelType w:val="hybridMultilevel"/>
    <w:tmpl w:val="BEB242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42EAA"/>
    <w:multiLevelType w:val="hybridMultilevel"/>
    <w:tmpl w:val="B76C22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26BF1"/>
    <w:multiLevelType w:val="hybridMultilevel"/>
    <w:tmpl w:val="71648E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B2ED2"/>
    <w:multiLevelType w:val="hybridMultilevel"/>
    <w:tmpl w:val="EE8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00BE"/>
    <w:multiLevelType w:val="hybridMultilevel"/>
    <w:tmpl w:val="CF7A08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C09DD"/>
    <w:multiLevelType w:val="hybridMultilevel"/>
    <w:tmpl w:val="1E841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28A"/>
    <w:multiLevelType w:val="hybridMultilevel"/>
    <w:tmpl w:val="09EC0246"/>
    <w:lvl w:ilvl="0" w:tplc="C3063B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35985"/>
    <w:multiLevelType w:val="hybridMultilevel"/>
    <w:tmpl w:val="21921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7120B"/>
    <w:multiLevelType w:val="hybridMultilevel"/>
    <w:tmpl w:val="707268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D90C84"/>
    <w:multiLevelType w:val="hybridMultilevel"/>
    <w:tmpl w:val="A462B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D2BB2"/>
    <w:multiLevelType w:val="hybridMultilevel"/>
    <w:tmpl w:val="EE46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612C9"/>
    <w:multiLevelType w:val="hybridMultilevel"/>
    <w:tmpl w:val="A9A4A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35F6C"/>
    <w:multiLevelType w:val="hybridMultilevel"/>
    <w:tmpl w:val="09E62C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024986"/>
    <w:multiLevelType w:val="hybridMultilevel"/>
    <w:tmpl w:val="C05870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8230CC"/>
    <w:multiLevelType w:val="hybridMultilevel"/>
    <w:tmpl w:val="8E2E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20A2C"/>
    <w:multiLevelType w:val="hybridMultilevel"/>
    <w:tmpl w:val="DE9EE2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572EBC"/>
    <w:multiLevelType w:val="hybridMultilevel"/>
    <w:tmpl w:val="22E4E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766656">
    <w:abstractNumId w:val="10"/>
  </w:num>
  <w:num w:numId="2" w16cid:durableId="469134607">
    <w:abstractNumId w:val="11"/>
  </w:num>
  <w:num w:numId="3" w16cid:durableId="1384523016">
    <w:abstractNumId w:val="15"/>
  </w:num>
  <w:num w:numId="4" w16cid:durableId="1659729963">
    <w:abstractNumId w:val="5"/>
  </w:num>
  <w:num w:numId="5" w16cid:durableId="1646861340">
    <w:abstractNumId w:val="7"/>
  </w:num>
  <w:num w:numId="6" w16cid:durableId="1450782319">
    <w:abstractNumId w:val="4"/>
  </w:num>
  <w:num w:numId="7" w16cid:durableId="66154034">
    <w:abstractNumId w:val="16"/>
  </w:num>
  <w:num w:numId="8" w16cid:durableId="585071220">
    <w:abstractNumId w:val="8"/>
  </w:num>
  <w:num w:numId="9" w16cid:durableId="539703857">
    <w:abstractNumId w:val="0"/>
  </w:num>
  <w:num w:numId="10" w16cid:durableId="2094203404">
    <w:abstractNumId w:val="3"/>
  </w:num>
  <w:num w:numId="11" w16cid:durableId="1852641319">
    <w:abstractNumId w:val="14"/>
  </w:num>
  <w:num w:numId="12" w16cid:durableId="536699119">
    <w:abstractNumId w:val="18"/>
  </w:num>
  <w:num w:numId="13" w16cid:durableId="1761565974">
    <w:abstractNumId w:val="19"/>
  </w:num>
  <w:num w:numId="14" w16cid:durableId="893391331">
    <w:abstractNumId w:val="6"/>
  </w:num>
  <w:num w:numId="15" w16cid:durableId="1359165760">
    <w:abstractNumId w:val="13"/>
  </w:num>
  <w:num w:numId="16" w16cid:durableId="76753087">
    <w:abstractNumId w:val="17"/>
  </w:num>
  <w:num w:numId="17" w16cid:durableId="360478811">
    <w:abstractNumId w:val="9"/>
  </w:num>
  <w:num w:numId="18" w16cid:durableId="1065764846">
    <w:abstractNumId w:val="2"/>
  </w:num>
  <w:num w:numId="19" w16cid:durableId="803238860">
    <w:abstractNumId w:val="1"/>
  </w:num>
  <w:num w:numId="20" w16cid:durableId="188447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E"/>
    <w:rsid w:val="00012EE4"/>
    <w:rsid w:val="00037CF9"/>
    <w:rsid w:val="00055BC5"/>
    <w:rsid w:val="00065584"/>
    <w:rsid w:val="00071657"/>
    <w:rsid w:val="00072DAD"/>
    <w:rsid w:val="00073FF5"/>
    <w:rsid w:val="00094F97"/>
    <w:rsid w:val="000A7C46"/>
    <w:rsid w:val="000B06A3"/>
    <w:rsid w:val="000C2303"/>
    <w:rsid w:val="00112F5F"/>
    <w:rsid w:val="001547AC"/>
    <w:rsid w:val="001D766E"/>
    <w:rsid w:val="00205302"/>
    <w:rsid w:val="00207151"/>
    <w:rsid w:val="00221DC7"/>
    <w:rsid w:val="0023086A"/>
    <w:rsid w:val="002734E8"/>
    <w:rsid w:val="002B14B6"/>
    <w:rsid w:val="002B628F"/>
    <w:rsid w:val="002C0B28"/>
    <w:rsid w:val="002C25AB"/>
    <w:rsid w:val="002E3257"/>
    <w:rsid w:val="002F65F9"/>
    <w:rsid w:val="002F6D78"/>
    <w:rsid w:val="00303CD4"/>
    <w:rsid w:val="00304715"/>
    <w:rsid w:val="00306380"/>
    <w:rsid w:val="003113AC"/>
    <w:rsid w:val="0032132C"/>
    <w:rsid w:val="00321A1E"/>
    <w:rsid w:val="00324ECE"/>
    <w:rsid w:val="00346C64"/>
    <w:rsid w:val="00346FBF"/>
    <w:rsid w:val="00350B43"/>
    <w:rsid w:val="00373607"/>
    <w:rsid w:val="003811C8"/>
    <w:rsid w:val="00392764"/>
    <w:rsid w:val="00401DA6"/>
    <w:rsid w:val="004033BE"/>
    <w:rsid w:val="00407F67"/>
    <w:rsid w:val="0042165F"/>
    <w:rsid w:val="00446299"/>
    <w:rsid w:val="00450239"/>
    <w:rsid w:val="004508A2"/>
    <w:rsid w:val="00454253"/>
    <w:rsid w:val="00470A15"/>
    <w:rsid w:val="004873DE"/>
    <w:rsid w:val="004A7CFD"/>
    <w:rsid w:val="004D098E"/>
    <w:rsid w:val="004D77FF"/>
    <w:rsid w:val="004F02B6"/>
    <w:rsid w:val="00513BB1"/>
    <w:rsid w:val="00521222"/>
    <w:rsid w:val="005446D0"/>
    <w:rsid w:val="00547A50"/>
    <w:rsid w:val="00561B63"/>
    <w:rsid w:val="00574685"/>
    <w:rsid w:val="005769F6"/>
    <w:rsid w:val="0059585C"/>
    <w:rsid w:val="005C36F2"/>
    <w:rsid w:val="006013AE"/>
    <w:rsid w:val="00606699"/>
    <w:rsid w:val="00637977"/>
    <w:rsid w:val="00645CA6"/>
    <w:rsid w:val="006B69B0"/>
    <w:rsid w:val="006D1CEC"/>
    <w:rsid w:val="00726E47"/>
    <w:rsid w:val="00727B95"/>
    <w:rsid w:val="00736970"/>
    <w:rsid w:val="00743454"/>
    <w:rsid w:val="00754E39"/>
    <w:rsid w:val="00774930"/>
    <w:rsid w:val="007B0EAE"/>
    <w:rsid w:val="007F5AF7"/>
    <w:rsid w:val="00840450"/>
    <w:rsid w:val="0085004D"/>
    <w:rsid w:val="008605C2"/>
    <w:rsid w:val="0087598A"/>
    <w:rsid w:val="0088068B"/>
    <w:rsid w:val="00882C67"/>
    <w:rsid w:val="008B6372"/>
    <w:rsid w:val="008D10C5"/>
    <w:rsid w:val="008D2F2E"/>
    <w:rsid w:val="008E51CB"/>
    <w:rsid w:val="008F3981"/>
    <w:rsid w:val="00913CA8"/>
    <w:rsid w:val="009158B5"/>
    <w:rsid w:val="009235BB"/>
    <w:rsid w:val="00932810"/>
    <w:rsid w:val="00956144"/>
    <w:rsid w:val="00956DB0"/>
    <w:rsid w:val="00960B15"/>
    <w:rsid w:val="00965926"/>
    <w:rsid w:val="00972D25"/>
    <w:rsid w:val="009A7241"/>
    <w:rsid w:val="009B41B8"/>
    <w:rsid w:val="009B5C96"/>
    <w:rsid w:val="009F7C7E"/>
    <w:rsid w:val="00A15F6A"/>
    <w:rsid w:val="00A621EF"/>
    <w:rsid w:val="00A77D61"/>
    <w:rsid w:val="00A82F9C"/>
    <w:rsid w:val="00A87A49"/>
    <w:rsid w:val="00AB094E"/>
    <w:rsid w:val="00AC2C75"/>
    <w:rsid w:val="00B013DF"/>
    <w:rsid w:val="00B52802"/>
    <w:rsid w:val="00B70108"/>
    <w:rsid w:val="00B7072C"/>
    <w:rsid w:val="00B72C55"/>
    <w:rsid w:val="00B85A9F"/>
    <w:rsid w:val="00BA122E"/>
    <w:rsid w:val="00BD512F"/>
    <w:rsid w:val="00BE330B"/>
    <w:rsid w:val="00BE3A58"/>
    <w:rsid w:val="00BF3EE1"/>
    <w:rsid w:val="00C026D4"/>
    <w:rsid w:val="00C22D1B"/>
    <w:rsid w:val="00C330F9"/>
    <w:rsid w:val="00C4763E"/>
    <w:rsid w:val="00C528F2"/>
    <w:rsid w:val="00C56555"/>
    <w:rsid w:val="00C91F0F"/>
    <w:rsid w:val="00C9690B"/>
    <w:rsid w:val="00CA041D"/>
    <w:rsid w:val="00CC0AC3"/>
    <w:rsid w:val="00CD315E"/>
    <w:rsid w:val="00CF5D6B"/>
    <w:rsid w:val="00CF7956"/>
    <w:rsid w:val="00D034AB"/>
    <w:rsid w:val="00D33CE7"/>
    <w:rsid w:val="00D66607"/>
    <w:rsid w:val="00D769F9"/>
    <w:rsid w:val="00D93BFC"/>
    <w:rsid w:val="00DB7074"/>
    <w:rsid w:val="00DD0D7E"/>
    <w:rsid w:val="00DD43C1"/>
    <w:rsid w:val="00DE5517"/>
    <w:rsid w:val="00E2321B"/>
    <w:rsid w:val="00E63D7B"/>
    <w:rsid w:val="00E666B2"/>
    <w:rsid w:val="00E70D61"/>
    <w:rsid w:val="00E9335D"/>
    <w:rsid w:val="00E956D2"/>
    <w:rsid w:val="00EA0B66"/>
    <w:rsid w:val="00EA4B9A"/>
    <w:rsid w:val="00EB6B78"/>
    <w:rsid w:val="00ED05B9"/>
    <w:rsid w:val="00EF15AC"/>
    <w:rsid w:val="00F221D9"/>
    <w:rsid w:val="00F30D50"/>
    <w:rsid w:val="00F63BCF"/>
    <w:rsid w:val="00F66FBE"/>
    <w:rsid w:val="00F804DB"/>
    <w:rsid w:val="00F92CCC"/>
    <w:rsid w:val="00F93A87"/>
    <w:rsid w:val="00FA4DA4"/>
    <w:rsid w:val="00FC132E"/>
    <w:rsid w:val="00FC2D44"/>
    <w:rsid w:val="00FC7006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AAD4A"/>
  <w15:docId w15:val="{E4752376-4EFA-4577-9396-10576669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E1"/>
    <w:rPr>
      <w:rFonts w:ascii="Lato" w:hAnsi="Lato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E66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C0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53"/>
  </w:style>
  <w:style w:type="paragraph" w:styleId="Footer">
    <w:name w:val="footer"/>
    <w:basedOn w:val="Normal"/>
    <w:link w:val="FooterChar"/>
    <w:uiPriority w:val="99"/>
    <w:unhideWhenUsed/>
    <w:rsid w:val="00454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53"/>
  </w:style>
  <w:style w:type="character" w:styleId="Hyperlink">
    <w:name w:val="Hyperlink"/>
    <w:basedOn w:val="DefaultParagraphFont"/>
    <w:uiPriority w:val="99"/>
    <w:unhideWhenUsed/>
    <w:rsid w:val="004542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3C1"/>
    <w:pPr>
      <w:ind w:left="720"/>
      <w:contextualSpacing/>
    </w:pPr>
  </w:style>
  <w:style w:type="paragraph" w:customStyle="1" w:styleId="Style1">
    <w:name w:val="Style1"/>
    <w:next w:val="Heading2"/>
    <w:link w:val="Style1Char"/>
    <w:rsid w:val="00CC0AC3"/>
    <w:pPr>
      <w:pBdr>
        <w:bottom w:val="single" w:sz="6" w:space="1" w:color="auto"/>
      </w:pBdr>
    </w:pPr>
    <w:rPr>
      <w:rFonts w:ascii="Inconsolata" w:hAnsi="Inconsolata"/>
      <w:sz w:val="24"/>
      <w:szCs w:val="20"/>
    </w:rPr>
  </w:style>
  <w:style w:type="paragraph" w:customStyle="1" w:styleId="ResumeSection">
    <w:name w:val="Resume Section"/>
    <w:basedOn w:val="Heading2"/>
    <w:next w:val="Normal"/>
    <w:link w:val="ResumeSectionChar"/>
    <w:qFormat/>
    <w:rsid w:val="00C026D4"/>
    <w:pPr>
      <w:pBdr>
        <w:bottom w:val="single" w:sz="6" w:space="1" w:color="auto"/>
      </w:pBdr>
      <w:spacing w:before="480" w:after="240"/>
    </w:pPr>
    <w:rPr>
      <w:rFonts w:ascii="Inconsolata" w:hAnsi="Inconsolata"/>
      <w:b w:val="0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CC0AC3"/>
    <w:rPr>
      <w:rFonts w:ascii="Inconsolata" w:hAnsi="Inconsolata"/>
      <w:sz w:val="24"/>
      <w:szCs w:val="20"/>
    </w:rPr>
  </w:style>
  <w:style w:type="paragraph" w:customStyle="1" w:styleId="Personaldetails">
    <w:name w:val="Personal details"/>
    <w:basedOn w:val="Normal"/>
    <w:link w:val="PersonaldetailsChar"/>
    <w:qFormat/>
    <w:rsid w:val="002F6D78"/>
    <w:pPr>
      <w:jc w:val="center"/>
    </w:pPr>
    <w:rPr>
      <w:rFonts w:ascii="Inconsolata" w:hAnsi="Inconsolata"/>
    </w:rPr>
  </w:style>
  <w:style w:type="character" w:customStyle="1" w:styleId="ResumeSectionChar">
    <w:name w:val="Resume Section Char"/>
    <w:basedOn w:val="Heading2Char"/>
    <w:link w:val="ResumeSection"/>
    <w:rsid w:val="00C026D4"/>
    <w:rPr>
      <w:rFonts w:ascii="Inconsolata" w:eastAsiaTheme="majorEastAsia" w:hAnsi="Inconsolata" w:cstheme="majorBidi"/>
      <w:b w:val="0"/>
      <w:bCs/>
      <w:color w:val="4F81BD" w:themeColor="accent1"/>
      <w:sz w:val="24"/>
      <w:szCs w:val="26"/>
    </w:rPr>
  </w:style>
  <w:style w:type="paragraph" w:customStyle="1" w:styleId="Name">
    <w:name w:val="Name"/>
    <w:next w:val="Personaldetails"/>
    <w:link w:val="NameChar"/>
    <w:qFormat/>
    <w:rsid w:val="00E666B2"/>
    <w:pPr>
      <w:pageBreakBefore/>
      <w:jc w:val="center"/>
    </w:pPr>
    <w:rPr>
      <w:rFonts w:ascii="Open Sans" w:hAnsi="Open Sans" w:cs="Open Sans"/>
      <w:b/>
      <w:sz w:val="56"/>
      <w:szCs w:val="56"/>
    </w:rPr>
  </w:style>
  <w:style w:type="character" w:customStyle="1" w:styleId="PersonaldetailsChar">
    <w:name w:val="Personal details Char"/>
    <w:basedOn w:val="DefaultParagraphFont"/>
    <w:link w:val="Personaldetails"/>
    <w:rsid w:val="002F6D78"/>
    <w:rPr>
      <w:rFonts w:ascii="Inconsolata" w:hAnsi="Inconsolata"/>
      <w:sz w:val="20"/>
    </w:rPr>
  </w:style>
  <w:style w:type="character" w:customStyle="1" w:styleId="NameChar">
    <w:name w:val="Name Char"/>
    <w:basedOn w:val="DefaultParagraphFont"/>
    <w:link w:val="Name"/>
    <w:rsid w:val="00E666B2"/>
    <w:rPr>
      <w:rFonts w:ascii="Open Sans" w:hAnsi="Open Sans" w:cs="Open Sans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5B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E3257"/>
    <w:pPr>
      <w:spacing w:after="0" w:line="240" w:lineRule="auto"/>
    </w:pPr>
    <w:rPr>
      <w:rFonts w:ascii="Lato" w:hAnsi="Lato"/>
      <w:sz w:val="20"/>
    </w:rPr>
  </w:style>
  <w:style w:type="paragraph" w:customStyle="1" w:styleId="Daterange">
    <w:name w:val="Date range"/>
    <w:basedOn w:val="Company"/>
    <w:link w:val="DaterangeChar"/>
    <w:qFormat/>
    <w:rsid w:val="00065584"/>
    <w:pPr>
      <w:spacing w:before="240"/>
    </w:pPr>
    <w:rPr>
      <w:sz w:val="18"/>
    </w:rPr>
  </w:style>
  <w:style w:type="paragraph" w:customStyle="1" w:styleId="Company">
    <w:name w:val="Company"/>
    <w:basedOn w:val="Normal"/>
    <w:link w:val="CompanyChar"/>
    <w:qFormat/>
    <w:rsid w:val="00C330F9"/>
    <w:pPr>
      <w:keepNext/>
      <w:spacing w:after="0"/>
    </w:pPr>
    <w:rPr>
      <w:szCs w:val="20"/>
    </w:rPr>
  </w:style>
  <w:style w:type="character" w:customStyle="1" w:styleId="DaterangeChar">
    <w:name w:val="Date range Char"/>
    <w:basedOn w:val="DefaultParagraphFont"/>
    <w:link w:val="Daterange"/>
    <w:rsid w:val="00065584"/>
    <w:rPr>
      <w:rFonts w:ascii="Lato" w:hAnsi="Lato"/>
      <w:sz w:val="18"/>
      <w:szCs w:val="20"/>
    </w:rPr>
  </w:style>
  <w:style w:type="character" w:customStyle="1" w:styleId="CompanyChar">
    <w:name w:val="Company Char"/>
    <w:basedOn w:val="DefaultParagraphFont"/>
    <w:link w:val="Company"/>
    <w:rsid w:val="00C330F9"/>
    <w:rPr>
      <w:rFonts w:ascii="Lato" w:hAnsi="Lato"/>
      <w:sz w:val="20"/>
      <w:szCs w:val="20"/>
    </w:rPr>
  </w:style>
  <w:style w:type="paragraph" w:customStyle="1" w:styleId="Degree">
    <w:name w:val="Degree"/>
    <w:basedOn w:val="Normal"/>
    <w:link w:val="DegreeChar"/>
    <w:qFormat/>
    <w:rsid w:val="00065584"/>
    <w:pPr>
      <w:keepNext/>
      <w:spacing w:after="0"/>
    </w:pPr>
    <w:rPr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EF15AC"/>
    <w:pPr>
      <w:spacing w:after="120"/>
      <w:ind w:left="709"/>
    </w:pPr>
  </w:style>
  <w:style w:type="character" w:customStyle="1" w:styleId="DegreeChar">
    <w:name w:val="Degree Char"/>
    <w:basedOn w:val="DefaultParagraphFont"/>
    <w:link w:val="Degree"/>
    <w:rsid w:val="00065584"/>
    <w:rPr>
      <w:rFonts w:ascii="Lato" w:hAnsi="La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F15AC"/>
    <w:rPr>
      <w:rFonts w:ascii="Lato" w:hAnsi="Lato"/>
      <w:sz w:val="20"/>
    </w:rPr>
  </w:style>
  <w:style w:type="paragraph" w:customStyle="1" w:styleId="Role">
    <w:name w:val="Role"/>
    <w:link w:val="RoleChar"/>
    <w:qFormat/>
    <w:rsid w:val="00EF15AC"/>
    <w:pPr>
      <w:spacing w:after="120"/>
    </w:pPr>
    <w:rPr>
      <w:rFonts w:ascii="Lato" w:hAnsi="Lato"/>
      <w:i/>
      <w:sz w:val="20"/>
      <w:szCs w:val="20"/>
    </w:rPr>
  </w:style>
  <w:style w:type="character" w:customStyle="1" w:styleId="RoleChar">
    <w:name w:val="Role Char"/>
    <w:basedOn w:val="DefaultParagraphFont"/>
    <w:link w:val="Role"/>
    <w:rsid w:val="00EF15AC"/>
    <w:rPr>
      <w:rFonts w:ascii="Lato" w:hAnsi="Lato"/>
      <w:i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6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stitution">
    <w:name w:val="Institution"/>
    <w:basedOn w:val="Normal"/>
    <w:link w:val="InstitutionChar"/>
    <w:qFormat/>
    <w:rsid w:val="00065584"/>
    <w:pPr>
      <w:spacing w:after="240"/>
    </w:pPr>
    <w:rPr>
      <w:szCs w:val="20"/>
    </w:rPr>
  </w:style>
  <w:style w:type="character" w:customStyle="1" w:styleId="InstitutionChar">
    <w:name w:val="Institution Char"/>
    <w:basedOn w:val="DefaultParagraphFont"/>
    <w:link w:val="Institution"/>
    <w:rsid w:val="00065584"/>
    <w:rPr>
      <w:rFonts w:ascii="Lato" w:hAnsi="Lato"/>
      <w:sz w:val="20"/>
      <w:szCs w:val="20"/>
    </w:rPr>
  </w:style>
  <w:style w:type="table" w:styleId="TableGrid">
    <w:name w:val="Table Grid"/>
    <w:basedOn w:val="TableNormal"/>
    <w:uiPriority w:val="59"/>
    <w:rsid w:val="00BF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n.w.robert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I\Grad%20CV%20Template%20v0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E6EF9-F84F-41D5-B764-72456FCF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 CV Template v0.3.dotx</Template>
  <TotalTime>0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Cian Roberts</dc:creator>
  <cp:lastModifiedBy>Cian Roberts</cp:lastModifiedBy>
  <cp:revision>2</cp:revision>
  <dcterms:created xsi:type="dcterms:W3CDTF">2024-08-26T08:14:00Z</dcterms:created>
  <dcterms:modified xsi:type="dcterms:W3CDTF">2024-08-26T08:14:00Z</dcterms:modified>
</cp:coreProperties>
</file>